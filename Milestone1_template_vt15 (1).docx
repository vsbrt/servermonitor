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AE547" w14:textId="5919F7E7" w:rsidR="006D0D0B" w:rsidRDefault="00522CC4" w:rsidP="00A717A6">
      <w:pPr>
        <w:pStyle w:val="Heading3"/>
        <w:keepNext/>
        <w:tabs>
          <w:tab w:val="left" w:pos="7425"/>
        </w:tabs>
        <w:spacing w:after="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MT252</w:t>
      </w:r>
      <w:r w:rsidR="009F4EE4">
        <w:rPr>
          <w:rFonts w:ascii="Arial" w:hAnsi="Arial" w:cs="Arial"/>
          <w:b/>
          <w:bCs/>
          <w:sz w:val="28"/>
          <w:szCs w:val="28"/>
        </w:rPr>
        <w:t>1</w:t>
      </w:r>
      <w:r w:rsidR="006D0D0B">
        <w:rPr>
          <w:rFonts w:ascii="Arial" w:hAnsi="Arial" w:cs="Arial"/>
          <w:b/>
          <w:bCs/>
          <w:sz w:val="28"/>
          <w:szCs w:val="28"/>
        </w:rPr>
        <w:t xml:space="preserve"> Research Methodology </w:t>
      </w:r>
      <w:r w:rsidR="00404775">
        <w:rPr>
          <w:rFonts w:ascii="Arial" w:hAnsi="Arial" w:cs="Arial"/>
          <w:b/>
          <w:bCs/>
          <w:sz w:val="28"/>
          <w:szCs w:val="28"/>
        </w:rPr>
        <w:t>H</w:t>
      </w:r>
      <w:r w:rsidR="006D0D0B">
        <w:rPr>
          <w:rFonts w:ascii="Arial" w:hAnsi="Arial" w:cs="Arial"/>
          <w:b/>
          <w:bCs/>
          <w:sz w:val="28"/>
          <w:szCs w:val="28"/>
        </w:rPr>
        <w:t>T</w:t>
      </w:r>
      <w:r w:rsidR="00FE577C">
        <w:rPr>
          <w:rFonts w:ascii="Arial" w:hAnsi="Arial" w:cs="Arial"/>
          <w:b/>
          <w:bCs/>
          <w:sz w:val="28"/>
          <w:szCs w:val="28"/>
        </w:rPr>
        <w:t>1</w:t>
      </w:r>
      <w:r w:rsidR="002E03D3">
        <w:rPr>
          <w:rFonts w:ascii="Arial" w:hAnsi="Arial" w:cs="Arial"/>
          <w:b/>
          <w:bCs/>
          <w:sz w:val="28"/>
          <w:szCs w:val="28"/>
        </w:rPr>
        <w:t>5</w:t>
      </w:r>
    </w:p>
    <w:p w14:paraId="570AD080" w14:textId="77777777" w:rsidR="004127AC" w:rsidRDefault="004127AC" w:rsidP="00A717A6">
      <w:pPr>
        <w:pStyle w:val="Heading3"/>
        <w:keepNext/>
        <w:tabs>
          <w:tab w:val="left" w:pos="7425"/>
        </w:tabs>
        <w:spacing w:after="60"/>
        <w:rPr>
          <w:rFonts w:ascii="Arial" w:hAnsi="Arial" w:cs="Arial"/>
          <w:b/>
          <w:bCs/>
          <w:sz w:val="28"/>
          <w:szCs w:val="28"/>
        </w:rPr>
      </w:pPr>
    </w:p>
    <w:p w14:paraId="54ED9411" w14:textId="77777777" w:rsidR="004127AC" w:rsidRDefault="004127AC" w:rsidP="00A717A6">
      <w:pPr>
        <w:pStyle w:val="Heading3"/>
        <w:keepNext/>
        <w:tabs>
          <w:tab w:val="left" w:pos="7425"/>
        </w:tabs>
        <w:spacing w:after="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Milestone 1</w:t>
      </w:r>
    </w:p>
    <w:p w14:paraId="39563AA6" w14:textId="77777777" w:rsidR="004127AC" w:rsidRDefault="004127AC" w:rsidP="00A717A6">
      <w:pPr>
        <w:pStyle w:val="Heading3"/>
        <w:keepNext/>
        <w:tabs>
          <w:tab w:val="left" w:pos="7425"/>
        </w:tabs>
        <w:spacing w:after="60"/>
        <w:rPr>
          <w:rFonts w:ascii="Arial" w:hAnsi="Arial" w:cs="Arial"/>
          <w:b/>
          <w:bCs/>
          <w:sz w:val="28"/>
          <w:szCs w:val="28"/>
        </w:rPr>
      </w:pPr>
    </w:p>
    <w:p w14:paraId="3C14D06A" w14:textId="77777777" w:rsidR="006D0D0B" w:rsidRDefault="006D0D0B" w:rsidP="00A717A6">
      <w:pPr>
        <w:pStyle w:val="Heading3"/>
        <w:keepNext/>
        <w:tabs>
          <w:tab w:val="left" w:pos="7425"/>
        </w:tabs>
        <w:spacing w:after="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proposal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150"/>
      </w:tblGrid>
      <w:tr w:rsidR="001651A9" w14:paraId="7C8EFBE1" w14:textId="77777777" w:rsidTr="00975DD4"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51BF" w14:textId="43C7911D" w:rsidR="001651A9" w:rsidRPr="001651A9" w:rsidRDefault="00331F2B" w:rsidP="006D0D0B">
            <w:pPr>
              <w:spacing w:before="2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 w:rsidR="001651A9" w:rsidRPr="001651A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8BAB1" w14:textId="48F661D9" w:rsidR="001651A9" w:rsidRPr="00D43FAF" w:rsidRDefault="00331F2B" w:rsidP="00331F2B">
            <w:pPr>
              <w:spacing w:before="20" w:after="2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SAI ANOOP NADELLA</w:t>
            </w:r>
          </w:p>
        </w:tc>
      </w:tr>
      <w:tr w:rsidR="001651A9" w14:paraId="50DA1A6C" w14:textId="77777777" w:rsidTr="00975DD4"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1D004" w14:textId="7B222543" w:rsidR="001651A9" w:rsidRPr="001651A9" w:rsidRDefault="001651A9" w:rsidP="006D0D0B">
            <w:pPr>
              <w:spacing w:before="20" w:after="40"/>
              <w:rPr>
                <w:b/>
                <w:sz w:val="20"/>
                <w:szCs w:val="20"/>
              </w:rPr>
            </w:pPr>
            <w:r w:rsidRPr="001651A9">
              <w:rPr>
                <w:b/>
                <w:sz w:val="20"/>
                <w:szCs w:val="20"/>
              </w:rPr>
              <w:t>PIN (Swedish</w:t>
            </w:r>
            <w:r w:rsidR="00522CC4">
              <w:rPr>
                <w:b/>
                <w:sz w:val="20"/>
                <w:szCs w:val="20"/>
              </w:rPr>
              <w:t xml:space="preserve"> even temporary</w:t>
            </w:r>
            <w:r w:rsidRPr="001651A9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5E4E0" w14:textId="47E8D2B5" w:rsidR="001651A9" w:rsidRPr="00D43FAF" w:rsidRDefault="00331F2B" w:rsidP="00D52397">
            <w:pPr>
              <w:spacing w:before="20" w:after="20"/>
              <w:ind w:firstLine="5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931209-1912</w:t>
            </w:r>
          </w:p>
        </w:tc>
      </w:tr>
      <w:tr w:rsidR="006D0D0B" w:rsidRPr="00D43FAF" w14:paraId="46CA9C1E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349226" w14:textId="77777777" w:rsidR="006D0D0B" w:rsidRPr="001651A9" w:rsidRDefault="006D0D0B" w:rsidP="006D0D0B">
            <w:pPr>
              <w:spacing w:before="20" w:after="20"/>
              <w:ind w:left="400" w:hanging="400"/>
              <w:rPr>
                <w:rStyle w:val="Emphasis"/>
                <w:b/>
                <w:i w:val="0"/>
                <w:sz w:val="20"/>
                <w:szCs w:val="20"/>
              </w:rPr>
            </w:pPr>
            <w:r w:rsidRPr="001651A9">
              <w:rPr>
                <w:rStyle w:val="Emphasis"/>
                <w:b/>
                <w:i w:val="0"/>
                <w:sz w:val="20"/>
                <w:szCs w:val="20"/>
              </w:rPr>
              <w:t>Title: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D7B1BE" w14:textId="6029B93D" w:rsidR="006D0D0B" w:rsidRPr="00331F2B" w:rsidRDefault="00331F2B" w:rsidP="00F910A9">
            <w:pPr>
              <w:pStyle w:val="Heading1"/>
              <w:rPr>
                <w:rStyle w:val="Emphasis"/>
                <w:i w:val="0"/>
                <w:iCs w:val="0"/>
                <w:sz w:val="48"/>
                <w:szCs w:val="48"/>
                <w:lang w:val="en-IN"/>
              </w:rPr>
            </w:pPr>
            <w:r>
              <w:rPr>
                <w:rStyle w:val="Emphasis"/>
                <w:sz w:val="20"/>
                <w:szCs w:val="20"/>
              </w:rPr>
              <w:t>Security</w:t>
            </w:r>
            <w:r w:rsidR="00B20DC5">
              <w:rPr>
                <w:rStyle w:val="Emphasis"/>
                <w:sz w:val="20"/>
                <w:szCs w:val="20"/>
              </w:rPr>
              <w:t xml:space="preserve"> protocols</w:t>
            </w:r>
            <w:r>
              <w:rPr>
                <w:rStyle w:val="Emphasis"/>
                <w:sz w:val="20"/>
                <w:szCs w:val="20"/>
              </w:rPr>
              <w:t xml:space="preserve"> comparison in</w:t>
            </w:r>
            <w:r w:rsidR="00DE43E0">
              <w:rPr>
                <w:rStyle w:val="Emphasis"/>
                <w:sz w:val="20"/>
                <w:szCs w:val="20"/>
              </w:rPr>
              <w:t xml:space="preserve"> Live Migration for</w:t>
            </w:r>
            <w:r>
              <w:rPr>
                <w:rStyle w:val="Emphasis"/>
                <w:sz w:val="20"/>
                <w:szCs w:val="20"/>
              </w:rPr>
              <w:t xml:space="preserve"> KVM</w:t>
            </w:r>
          </w:p>
        </w:tc>
      </w:tr>
      <w:tr w:rsidR="00A60D05" w:rsidRPr="00D43FAF" w14:paraId="7F4658C6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3F96C" w14:textId="77777777" w:rsidR="00A60D05" w:rsidRPr="001651A9" w:rsidRDefault="00A60D05" w:rsidP="006D0D0B">
            <w:pPr>
              <w:spacing w:before="20" w:after="40"/>
              <w:rPr>
                <w:rStyle w:val="Emphasis"/>
                <w:b/>
                <w:i w:val="0"/>
                <w:sz w:val="20"/>
                <w:szCs w:val="20"/>
              </w:rPr>
            </w:pPr>
            <w:r>
              <w:rPr>
                <w:rStyle w:val="Emphasis"/>
                <w:b/>
                <w:i w:val="0"/>
                <w:sz w:val="20"/>
                <w:szCs w:val="20"/>
              </w:rPr>
              <w:t>Problem statement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48BDD" w14:textId="5B0E9E15" w:rsidR="00A60D05" w:rsidRDefault="00D2125C" w:rsidP="00A230E3">
            <w:pPr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 xml:space="preserve">Live migration of VM are required for load balancing and resource utilization. In live migration it uses different protocols like SSH and TLS to provide security. A comparative </w:t>
            </w:r>
            <w:r w:rsidR="004E4BC0">
              <w:rPr>
                <w:rStyle w:val="Emphasis"/>
                <w:sz w:val="20"/>
                <w:szCs w:val="20"/>
              </w:rPr>
              <w:t>study of overhead and time for migration</w:t>
            </w:r>
            <w:bookmarkStart w:id="0" w:name="_GoBack"/>
            <w:bookmarkEnd w:id="0"/>
            <w:r w:rsidR="00A55DC4">
              <w:rPr>
                <w:rStyle w:val="Emphasis"/>
                <w:sz w:val="20"/>
                <w:szCs w:val="20"/>
              </w:rPr>
              <w:t xml:space="preserve"> is required for efficient </w:t>
            </w:r>
            <w:r w:rsidR="004E4BC0">
              <w:rPr>
                <w:rStyle w:val="Emphasis"/>
                <w:sz w:val="20"/>
                <w:szCs w:val="20"/>
              </w:rPr>
              <w:t>live migration.</w:t>
            </w:r>
          </w:p>
        </w:tc>
      </w:tr>
      <w:tr w:rsidR="006D0D0B" w:rsidRPr="00D43FAF" w14:paraId="57468CF9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8ACAC" w14:textId="70653726" w:rsidR="006D0D0B" w:rsidRPr="001651A9" w:rsidRDefault="006D0D0B" w:rsidP="006D0D0B">
            <w:pPr>
              <w:spacing w:before="20" w:after="40"/>
              <w:rPr>
                <w:rStyle w:val="Emphasis"/>
                <w:b/>
                <w:i w:val="0"/>
                <w:sz w:val="20"/>
                <w:szCs w:val="20"/>
              </w:rPr>
            </w:pPr>
            <w:r w:rsidRPr="001651A9">
              <w:rPr>
                <w:rStyle w:val="Emphasis"/>
                <w:b/>
                <w:i w:val="0"/>
                <w:sz w:val="20"/>
                <w:szCs w:val="20"/>
              </w:rPr>
              <w:t>Research question</w:t>
            </w:r>
            <w:r w:rsidR="00DC4625">
              <w:rPr>
                <w:rStyle w:val="Emphasis"/>
                <w:b/>
                <w:i w:val="0"/>
                <w:sz w:val="20"/>
                <w:szCs w:val="20"/>
              </w:rPr>
              <w:t>(s)</w:t>
            </w:r>
            <w:r w:rsidRPr="001651A9">
              <w:rPr>
                <w:rStyle w:val="Emphasis"/>
                <w:b/>
                <w:i w:val="0"/>
                <w:sz w:val="20"/>
                <w:szCs w:val="20"/>
              </w:rPr>
              <w:t>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52F5B" w14:textId="121DD7EE" w:rsidR="008D4C7C" w:rsidRPr="00D43FAF" w:rsidRDefault="00B82BEA" w:rsidP="00C92E4D">
            <w:pPr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 xml:space="preserve">What is the performance Overhead </w:t>
            </w:r>
            <w:r w:rsidR="00D2125C">
              <w:rPr>
                <w:rStyle w:val="Emphasis"/>
                <w:sz w:val="20"/>
                <w:szCs w:val="20"/>
              </w:rPr>
              <w:t xml:space="preserve">and time for migration </w:t>
            </w:r>
            <w:r>
              <w:rPr>
                <w:rStyle w:val="Emphasis"/>
                <w:sz w:val="20"/>
                <w:szCs w:val="20"/>
              </w:rPr>
              <w:t>of SSH and TLS in VM live migration for KVM?</w:t>
            </w:r>
          </w:p>
        </w:tc>
      </w:tr>
      <w:tr w:rsidR="006D0D0B" w:rsidRPr="00D43FAF" w14:paraId="0CEB8330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9B2145" w14:textId="77777777" w:rsidR="006D0D0B" w:rsidRPr="001651A9" w:rsidRDefault="006D0D0B" w:rsidP="006D0D0B">
            <w:pPr>
              <w:spacing w:before="20" w:after="20"/>
              <w:ind w:left="400" w:hanging="400"/>
              <w:rPr>
                <w:rStyle w:val="Emphasis"/>
                <w:b/>
                <w:i w:val="0"/>
                <w:sz w:val="20"/>
                <w:szCs w:val="20"/>
              </w:rPr>
            </w:pPr>
            <w:r w:rsidRPr="001651A9">
              <w:rPr>
                <w:rStyle w:val="Emphasis"/>
                <w:b/>
                <w:i w:val="0"/>
                <w:sz w:val="20"/>
                <w:szCs w:val="20"/>
              </w:rPr>
              <w:t>Hypothesis: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3A0042" w14:textId="432946C8" w:rsidR="00B20DC5" w:rsidRDefault="00B20DC5" w:rsidP="00445ED4">
            <w:pPr>
              <w:spacing w:before="20" w:after="20"/>
              <w:rPr>
                <w:rStyle w:val="Emphasis"/>
                <w:sz w:val="20"/>
                <w:szCs w:val="20"/>
              </w:rPr>
            </w:pPr>
          </w:p>
          <w:p w14:paraId="2828EFDE" w14:textId="487CE469" w:rsidR="00445ED4" w:rsidRPr="00C92E4D" w:rsidRDefault="00445ED4" w:rsidP="00C92E4D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Style w:val="Emphasis"/>
                <w:sz w:val="20"/>
                <w:szCs w:val="20"/>
              </w:rPr>
            </w:pPr>
            <w:r w:rsidRPr="00C92E4D">
              <w:rPr>
                <w:rStyle w:val="Emphasis"/>
                <w:sz w:val="20"/>
                <w:szCs w:val="20"/>
              </w:rPr>
              <w:t>Security protocol metrics such as overh</w:t>
            </w:r>
            <w:r w:rsidR="00B47948" w:rsidRPr="00C92E4D">
              <w:rPr>
                <w:rStyle w:val="Emphasis"/>
                <w:sz w:val="20"/>
                <w:szCs w:val="20"/>
              </w:rPr>
              <w:t xml:space="preserve">ead, time for migration for both SSH and TLS are measured in </w:t>
            </w:r>
            <w:r w:rsidR="00DE43E0" w:rsidRPr="00C92E4D">
              <w:rPr>
                <w:rStyle w:val="Emphasis"/>
                <w:sz w:val="20"/>
                <w:szCs w:val="20"/>
              </w:rPr>
              <w:t>VM live Migration for KVM</w:t>
            </w:r>
          </w:p>
          <w:p w14:paraId="025834BA" w14:textId="11F6EA08" w:rsidR="00C92E4D" w:rsidRPr="00C92E4D" w:rsidRDefault="00C92E4D" w:rsidP="00A55DC4">
            <w:pPr>
              <w:pStyle w:val="ListParagraph"/>
              <w:numPr>
                <w:ilvl w:val="0"/>
                <w:numId w:val="14"/>
              </w:numPr>
              <w:spacing w:before="20" w:after="2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 xml:space="preserve">Comparison of both the protocols are performed to describe the efficient protocol for VM live migration </w:t>
            </w:r>
          </w:p>
        </w:tc>
      </w:tr>
      <w:tr w:rsidR="006D0D0B" w:rsidRPr="00D43FAF" w14:paraId="2CBA8EBA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48415" w14:textId="77777777" w:rsidR="006D0D0B" w:rsidRPr="001651A9" w:rsidRDefault="006D0D0B" w:rsidP="006D0D0B">
            <w:pPr>
              <w:spacing w:before="20" w:after="40"/>
              <w:rPr>
                <w:rStyle w:val="Emphasis"/>
                <w:b/>
                <w:i w:val="0"/>
                <w:sz w:val="20"/>
                <w:szCs w:val="20"/>
              </w:rPr>
            </w:pPr>
            <w:r w:rsidRPr="001651A9">
              <w:rPr>
                <w:rStyle w:val="Emphasis"/>
                <w:b/>
                <w:i w:val="0"/>
                <w:sz w:val="20"/>
                <w:szCs w:val="20"/>
              </w:rPr>
              <w:t>Main contributions: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52E81" w14:textId="1A1076FD" w:rsidR="006244C0" w:rsidRDefault="00C37831" w:rsidP="00C37831">
            <w:pPr>
              <w:ind w:firstLine="5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Imp</w:t>
            </w:r>
            <w:r w:rsidR="00B82BEA">
              <w:rPr>
                <w:rStyle w:val="Emphasis"/>
                <w:sz w:val="20"/>
                <w:szCs w:val="20"/>
              </w:rPr>
              <w:t xml:space="preserve">lementation of </w:t>
            </w:r>
            <w:r>
              <w:rPr>
                <w:rStyle w:val="Emphasis"/>
                <w:sz w:val="20"/>
                <w:szCs w:val="20"/>
              </w:rPr>
              <w:t xml:space="preserve"> virtual machine</w:t>
            </w:r>
            <w:r w:rsidR="00B82BEA">
              <w:rPr>
                <w:rStyle w:val="Emphasis"/>
                <w:sz w:val="20"/>
                <w:szCs w:val="20"/>
              </w:rPr>
              <w:t xml:space="preserve"> live migration </w:t>
            </w:r>
            <w:r>
              <w:rPr>
                <w:rStyle w:val="Emphasis"/>
                <w:sz w:val="20"/>
                <w:szCs w:val="20"/>
              </w:rPr>
              <w:t xml:space="preserve"> in KVM</w:t>
            </w:r>
          </w:p>
          <w:p w14:paraId="329756A5" w14:textId="6596E0ED" w:rsidR="00C37831" w:rsidRDefault="00B82BEA" w:rsidP="00C37831">
            <w:pPr>
              <w:ind w:firstLine="5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 xml:space="preserve">Comparative study </w:t>
            </w:r>
            <w:r w:rsidR="00C37831">
              <w:rPr>
                <w:rStyle w:val="Emphasis"/>
                <w:sz w:val="20"/>
                <w:szCs w:val="20"/>
              </w:rPr>
              <w:t xml:space="preserve">of SSH and TLS </w:t>
            </w:r>
            <w:r>
              <w:rPr>
                <w:rStyle w:val="Emphasis"/>
                <w:sz w:val="20"/>
                <w:szCs w:val="20"/>
              </w:rPr>
              <w:t>based on Overhead and time for migration</w:t>
            </w:r>
            <w:r w:rsidR="00C92E4D">
              <w:rPr>
                <w:rStyle w:val="Emphasis"/>
                <w:sz w:val="20"/>
                <w:szCs w:val="20"/>
              </w:rPr>
              <w:t xml:space="preserve"> </w:t>
            </w:r>
            <w:r>
              <w:rPr>
                <w:rStyle w:val="Emphasis"/>
                <w:sz w:val="20"/>
                <w:szCs w:val="20"/>
              </w:rPr>
              <w:t xml:space="preserve"> in </w:t>
            </w:r>
            <w:r w:rsidR="00C92E4D">
              <w:rPr>
                <w:rStyle w:val="Emphasis"/>
                <w:sz w:val="20"/>
                <w:szCs w:val="20"/>
              </w:rPr>
              <w:t>VM Live Migration for KVM</w:t>
            </w:r>
          </w:p>
          <w:p w14:paraId="3FF52138" w14:textId="5CE51DA8" w:rsidR="00C92E4D" w:rsidRDefault="00B82BEA" w:rsidP="00C37831">
            <w:pPr>
              <w:ind w:firstLine="5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 xml:space="preserve">Implementation of </w:t>
            </w:r>
            <w:r w:rsidR="00C92E4D">
              <w:rPr>
                <w:rStyle w:val="Emphasis"/>
                <w:sz w:val="20"/>
                <w:szCs w:val="20"/>
              </w:rPr>
              <w:t xml:space="preserve">Wireshark tool is </w:t>
            </w:r>
            <w:r w:rsidR="00D2125C">
              <w:rPr>
                <w:rStyle w:val="Emphasis"/>
                <w:sz w:val="20"/>
                <w:szCs w:val="20"/>
              </w:rPr>
              <w:t xml:space="preserve">to find the </w:t>
            </w:r>
            <w:r w:rsidR="00C92E4D">
              <w:rPr>
                <w:rStyle w:val="Emphasis"/>
                <w:sz w:val="20"/>
                <w:szCs w:val="20"/>
              </w:rPr>
              <w:t>security</w:t>
            </w:r>
            <w:r w:rsidR="00D2125C">
              <w:rPr>
                <w:rStyle w:val="Emphasis"/>
                <w:sz w:val="20"/>
                <w:szCs w:val="20"/>
              </w:rPr>
              <w:t xml:space="preserve"> protocol metrics</w:t>
            </w:r>
            <w:r w:rsidR="00C92E4D">
              <w:rPr>
                <w:rStyle w:val="Emphasis"/>
                <w:sz w:val="20"/>
                <w:szCs w:val="20"/>
              </w:rPr>
              <w:t xml:space="preserve"> in live migration</w:t>
            </w:r>
          </w:p>
          <w:p w14:paraId="00648E7A" w14:textId="6AA40D19" w:rsidR="00C92E4D" w:rsidRPr="00C37831" w:rsidRDefault="00C92E4D" w:rsidP="00C37831">
            <w:pPr>
              <w:ind w:firstLine="50"/>
              <w:rPr>
                <w:rStyle w:val="Emphasis"/>
                <w:sz w:val="20"/>
                <w:szCs w:val="20"/>
              </w:rPr>
            </w:pPr>
          </w:p>
        </w:tc>
      </w:tr>
      <w:tr w:rsidR="006D0D0B" w:rsidRPr="00D43FAF" w14:paraId="2DCC8371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023617" w14:textId="3AF5E959" w:rsidR="006D0D0B" w:rsidRPr="001651A9" w:rsidRDefault="00CF2267" w:rsidP="006D0D0B">
            <w:pPr>
              <w:spacing w:before="20" w:after="20"/>
              <w:ind w:left="400" w:hanging="400"/>
              <w:rPr>
                <w:rStyle w:val="Emphasis"/>
                <w:b/>
                <w:i w:val="0"/>
                <w:sz w:val="20"/>
                <w:szCs w:val="20"/>
              </w:rPr>
            </w:pPr>
            <w:r>
              <w:rPr>
                <w:rStyle w:val="Emphasis"/>
                <w:b/>
                <w:i w:val="0"/>
                <w:sz w:val="20"/>
                <w:szCs w:val="20"/>
              </w:rPr>
              <w:t>Key</w:t>
            </w:r>
            <w:r w:rsidR="006D0D0B" w:rsidRPr="001651A9">
              <w:rPr>
                <w:rStyle w:val="Emphasis"/>
                <w:b/>
                <w:i w:val="0"/>
                <w:sz w:val="20"/>
                <w:szCs w:val="20"/>
              </w:rPr>
              <w:t>words: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E1BAEA" w14:textId="04110520" w:rsidR="006D0D0B" w:rsidRPr="00D43FAF" w:rsidRDefault="0087660C" w:rsidP="00DE43E0">
            <w:pPr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t>Overhead</w:t>
            </w:r>
            <w:r w:rsidR="00D2125C">
              <w:rPr>
                <w:rStyle w:val="Emphasis"/>
                <w:sz w:val="20"/>
                <w:szCs w:val="20"/>
              </w:rPr>
              <w:t xml:space="preserve"> </w:t>
            </w:r>
            <w:r>
              <w:rPr>
                <w:rStyle w:val="Emphasis"/>
                <w:sz w:val="20"/>
                <w:szCs w:val="20"/>
              </w:rPr>
              <w:t>,</w:t>
            </w:r>
            <w:r w:rsidR="00D2125C">
              <w:rPr>
                <w:rStyle w:val="Emphasis"/>
                <w:sz w:val="20"/>
                <w:szCs w:val="20"/>
              </w:rPr>
              <w:t xml:space="preserve"> SSH ,</w:t>
            </w:r>
            <w:r>
              <w:rPr>
                <w:rStyle w:val="Emphasis"/>
                <w:sz w:val="20"/>
                <w:szCs w:val="20"/>
              </w:rPr>
              <w:t xml:space="preserve"> Time for migration</w:t>
            </w:r>
            <w:r w:rsidR="00D2125C">
              <w:rPr>
                <w:rStyle w:val="Emphasis"/>
                <w:sz w:val="20"/>
                <w:szCs w:val="20"/>
              </w:rPr>
              <w:t xml:space="preserve"> ,TLS</w:t>
            </w:r>
          </w:p>
        </w:tc>
      </w:tr>
      <w:tr w:rsidR="006D0D0B" w:rsidRPr="00D43FAF" w14:paraId="31CBC5AF" w14:textId="77777777" w:rsidTr="00975DD4">
        <w:trPr>
          <w:trHeight w:val="290"/>
        </w:trPr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B5720" w14:textId="77777777" w:rsidR="006D0D0B" w:rsidRPr="001651A9" w:rsidRDefault="006D0D0B" w:rsidP="006D0D0B">
            <w:pPr>
              <w:spacing w:before="20" w:after="40"/>
              <w:rPr>
                <w:rStyle w:val="Emphasis"/>
                <w:b/>
                <w:i w:val="0"/>
                <w:sz w:val="20"/>
                <w:szCs w:val="20"/>
              </w:rPr>
            </w:pPr>
            <w:r w:rsidRPr="001651A9">
              <w:rPr>
                <w:rStyle w:val="Emphasis"/>
                <w:b/>
                <w:i w:val="0"/>
                <w:sz w:val="20"/>
                <w:szCs w:val="20"/>
              </w:rPr>
              <w:t>References:</w:t>
            </w:r>
          </w:p>
        </w:tc>
        <w:tc>
          <w:tcPr>
            <w:tcW w:w="40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0AA79" w14:textId="77777777" w:rsidR="00A55DC4" w:rsidRPr="00A55DC4" w:rsidRDefault="00F910A9" w:rsidP="00A55DC4">
            <w:pPr>
              <w:pStyle w:val="Bibliography"/>
              <w:rPr>
                <w:sz w:val="20"/>
              </w:rPr>
            </w:pPr>
            <w:r>
              <w:rPr>
                <w:rStyle w:val="Emphasis"/>
                <w:sz w:val="20"/>
                <w:szCs w:val="20"/>
              </w:rPr>
              <w:fldChar w:fldCharType="begin"/>
            </w:r>
            <w:r w:rsidR="00A55DC4">
              <w:rPr>
                <w:rStyle w:val="Emphasis"/>
                <w:sz w:val="20"/>
                <w:szCs w:val="20"/>
              </w:rPr>
              <w:instrText xml:space="preserve"> ADDIN ZOTERO_BIBL {"custom":[]} CSL_BIBLIOGRAPHY </w:instrText>
            </w:r>
            <w:r>
              <w:rPr>
                <w:rStyle w:val="Emphasis"/>
                <w:sz w:val="20"/>
                <w:szCs w:val="20"/>
              </w:rPr>
              <w:fldChar w:fldCharType="separate"/>
            </w:r>
            <w:r w:rsidR="00A55DC4" w:rsidRPr="00A55DC4">
              <w:rPr>
                <w:sz w:val="20"/>
              </w:rPr>
              <w:t>[1]</w:t>
            </w:r>
            <w:r w:rsidR="00A55DC4" w:rsidRPr="00A55DC4">
              <w:rPr>
                <w:sz w:val="20"/>
              </w:rPr>
              <w:tab/>
              <w:t>“Chapter 21. Remote management of virtualized guests.” [Online]. Available: https://docs.fedoraproject.org/en-US/Fedora/13/html/Virtualization_Guide/chap-Virtualization-Remote_management_of_virtualized_guests.html. [Accessed: 13-Sep-2015].</w:t>
            </w:r>
          </w:p>
          <w:p w14:paraId="0FA8E776" w14:textId="77777777" w:rsidR="00A55DC4" w:rsidRPr="00A55DC4" w:rsidRDefault="00A55DC4" w:rsidP="00A55DC4">
            <w:pPr>
              <w:pStyle w:val="Bibliography"/>
              <w:rPr>
                <w:sz w:val="20"/>
              </w:rPr>
            </w:pPr>
            <w:r w:rsidRPr="00A55DC4">
              <w:rPr>
                <w:sz w:val="20"/>
              </w:rPr>
              <w:t>[2]</w:t>
            </w:r>
            <w:r w:rsidRPr="00A55DC4">
              <w:rPr>
                <w:sz w:val="20"/>
              </w:rPr>
              <w:tab/>
              <w:t xml:space="preserve">L. </w:t>
            </w:r>
            <w:proofErr w:type="spellStart"/>
            <w:r w:rsidRPr="00A55DC4">
              <w:rPr>
                <w:sz w:val="20"/>
              </w:rPr>
              <w:t>YamunaDevi</w:t>
            </w:r>
            <w:proofErr w:type="spellEnd"/>
            <w:r w:rsidRPr="00A55DC4">
              <w:rPr>
                <w:sz w:val="20"/>
              </w:rPr>
              <w:t xml:space="preserve">, P. </w:t>
            </w:r>
            <w:proofErr w:type="spellStart"/>
            <w:r w:rsidRPr="00A55DC4">
              <w:rPr>
                <w:sz w:val="20"/>
              </w:rPr>
              <w:t>Aruna</w:t>
            </w:r>
            <w:proofErr w:type="spellEnd"/>
            <w:r w:rsidRPr="00A55DC4">
              <w:rPr>
                <w:sz w:val="20"/>
              </w:rPr>
              <w:t xml:space="preserve">, D. D. </w:t>
            </w:r>
            <w:proofErr w:type="spellStart"/>
            <w:r w:rsidRPr="00A55DC4">
              <w:rPr>
                <w:sz w:val="20"/>
              </w:rPr>
              <w:t>Sudha</w:t>
            </w:r>
            <w:proofErr w:type="spellEnd"/>
            <w:r w:rsidRPr="00A55DC4">
              <w:rPr>
                <w:sz w:val="20"/>
              </w:rPr>
              <w:t xml:space="preserve">, and N. </w:t>
            </w:r>
            <w:proofErr w:type="spellStart"/>
            <w:r w:rsidRPr="00A55DC4">
              <w:rPr>
                <w:sz w:val="20"/>
              </w:rPr>
              <w:t>Priya</w:t>
            </w:r>
            <w:proofErr w:type="spellEnd"/>
            <w:r w:rsidRPr="00A55DC4">
              <w:rPr>
                <w:sz w:val="20"/>
              </w:rPr>
              <w:t xml:space="preserve">, “Security in Virtual Machine Live Migration for KVM,” in </w:t>
            </w:r>
            <w:r w:rsidRPr="00A55DC4">
              <w:rPr>
                <w:i/>
                <w:iCs/>
                <w:sz w:val="20"/>
              </w:rPr>
              <w:t>2011 International Conference on Process Automation, Control and Computing (PACC 2011), 20-22 July 2011</w:t>
            </w:r>
            <w:r w:rsidRPr="00A55DC4">
              <w:rPr>
                <w:sz w:val="20"/>
              </w:rPr>
              <w:t>, 2011, p. 6 pp.</w:t>
            </w:r>
          </w:p>
          <w:p w14:paraId="0EAA2EA2" w14:textId="5DC444F3" w:rsidR="006D0D0B" w:rsidRPr="00D43FAF" w:rsidRDefault="00F910A9" w:rsidP="00A55DC4">
            <w:pPr>
              <w:spacing w:before="20" w:after="40"/>
              <w:rPr>
                <w:rStyle w:val="Emphasis"/>
                <w:sz w:val="20"/>
                <w:szCs w:val="20"/>
              </w:rPr>
            </w:pPr>
            <w:r>
              <w:rPr>
                <w:rStyle w:val="Emphasis"/>
                <w:sz w:val="20"/>
                <w:szCs w:val="20"/>
              </w:rPr>
              <w:fldChar w:fldCharType="end"/>
            </w:r>
          </w:p>
        </w:tc>
      </w:tr>
    </w:tbl>
    <w:p w14:paraId="716B9354" w14:textId="77777777" w:rsidR="006F2D16" w:rsidRDefault="006F2D16">
      <w:pPr>
        <w:rPr>
          <w:sz w:val="20"/>
          <w:szCs w:val="20"/>
        </w:rPr>
      </w:pPr>
    </w:p>
    <w:p w14:paraId="46FFE5AA" w14:textId="5C7A43D6" w:rsidR="001743EC" w:rsidRDefault="006F2D16">
      <w:pPr>
        <w:rPr>
          <w:i/>
          <w:color w:val="FF0000"/>
          <w:sz w:val="20"/>
          <w:szCs w:val="20"/>
        </w:rPr>
      </w:pPr>
      <w:r w:rsidRPr="00E01A56">
        <w:rPr>
          <w:color w:val="FF0000"/>
          <w:sz w:val="20"/>
          <w:szCs w:val="20"/>
        </w:rPr>
        <w:t xml:space="preserve">Please submit the milestone only </w:t>
      </w:r>
      <w:r w:rsidR="00E01A56">
        <w:rPr>
          <w:color w:val="FF0000"/>
          <w:sz w:val="20"/>
          <w:szCs w:val="20"/>
        </w:rPr>
        <w:t>as</w:t>
      </w:r>
      <w:r w:rsidRPr="00E01A56">
        <w:rPr>
          <w:color w:val="FF0000"/>
          <w:sz w:val="20"/>
          <w:szCs w:val="20"/>
        </w:rPr>
        <w:t xml:space="preserve"> </w:t>
      </w:r>
      <w:r w:rsidRPr="00E01A56">
        <w:rPr>
          <w:b/>
          <w:color w:val="FF0000"/>
          <w:sz w:val="20"/>
          <w:szCs w:val="20"/>
        </w:rPr>
        <w:t>pdf</w:t>
      </w:r>
      <w:r w:rsidRPr="00E01A56">
        <w:rPr>
          <w:color w:val="FF0000"/>
          <w:sz w:val="20"/>
          <w:szCs w:val="20"/>
        </w:rPr>
        <w:t xml:space="preserve"> </w:t>
      </w:r>
      <w:r w:rsidR="00E01A56">
        <w:rPr>
          <w:color w:val="FF0000"/>
          <w:sz w:val="20"/>
          <w:szCs w:val="20"/>
        </w:rPr>
        <w:t>copy</w:t>
      </w:r>
      <w:r w:rsidRPr="00E01A56">
        <w:rPr>
          <w:color w:val="FF0000"/>
          <w:sz w:val="20"/>
          <w:szCs w:val="20"/>
        </w:rPr>
        <w:t xml:space="preserve"> via</w:t>
      </w:r>
      <w:r w:rsidR="00430427">
        <w:rPr>
          <w:color w:val="FF0000"/>
          <w:sz w:val="20"/>
          <w:szCs w:val="20"/>
        </w:rPr>
        <w:t xml:space="preserve"> </w:t>
      </w:r>
      <w:r w:rsidR="00EB42D3">
        <w:rPr>
          <w:color w:val="FF0000"/>
          <w:sz w:val="20"/>
          <w:szCs w:val="20"/>
        </w:rPr>
        <w:t xml:space="preserve">the </w:t>
      </w:r>
      <w:r w:rsidR="00430427">
        <w:rPr>
          <w:color w:val="FF0000"/>
          <w:sz w:val="20"/>
          <w:szCs w:val="20"/>
        </w:rPr>
        <w:t xml:space="preserve">suitable assignment </w:t>
      </w:r>
      <w:r w:rsidR="00EB42D3">
        <w:rPr>
          <w:color w:val="FF0000"/>
          <w:sz w:val="20"/>
          <w:szCs w:val="20"/>
        </w:rPr>
        <w:t xml:space="preserve">box </w:t>
      </w:r>
      <w:r w:rsidR="00430427">
        <w:rPr>
          <w:color w:val="FF0000"/>
          <w:sz w:val="20"/>
          <w:szCs w:val="20"/>
        </w:rPr>
        <w:t>in</w:t>
      </w:r>
      <w:r w:rsidRPr="00E01A56">
        <w:rPr>
          <w:color w:val="FF0000"/>
          <w:sz w:val="20"/>
          <w:szCs w:val="20"/>
        </w:rPr>
        <w:t xml:space="preserve"> It's Learning.</w:t>
      </w:r>
      <w:r w:rsidRPr="00E01A56">
        <w:rPr>
          <w:color w:val="FF0000"/>
          <w:sz w:val="20"/>
          <w:szCs w:val="20"/>
        </w:rPr>
        <w:br/>
        <w:t xml:space="preserve">The </w:t>
      </w:r>
      <w:r w:rsidRPr="00E01A56">
        <w:rPr>
          <w:b/>
          <w:color w:val="FF0000"/>
          <w:sz w:val="20"/>
          <w:szCs w:val="20"/>
        </w:rPr>
        <w:t>file name</w:t>
      </w:r>
      <w:r w:rsidRPr="00E01A56">
        <w:rPr>
          <w:color w:val="FF0000"/>
          <w:sz w:val="20"/>
          <w:szCs w:val="20"/>
        </w:rPr>
        <w:t xml:space="preserve">: </w:t>
      </w:r>
      <w:r w:rsidR="00522CC4">
        <w:rPr>
          <w:i/>
          <w:color w:val="FF0000"/>
          <w:sz w:val="20"/>
          <w:szCs w:val="20"/>
        </w:rPr>
        <w:t>Project</w:t>
      </w:r>
      <w:r w:rsidR="00DF3927" w:rsidRPr="00630000">
        <w:rPr>
          <w:i/>
          <w:color w:val="FF0000"/>
          <w:sz w:val="20"/>
          <w:szCs w:val="20"/>
        </w:rPr>
        <w:t>GroupAcronym</w:t>
      </w:r>
      <w:r w:rsidRPr="00630000">
        <w:rPr>
          <w:i/>
          <w:color w:val="FF0000"/>
          <w:sz w:val="20"/>
          <w:szCs w:val="20"/>
        </w:rPr>
        <w:t>_Milestone1_</w:t>
      </w:r>
      <w:r w:rsidR="007A7ACB" w:rsidRPr="00630000">
        <w:rPr>
          <w:i/>
          <w:color w:val="FF0000"/>
          <w:sz w:val="20"/>
          <w:szCs w:val="20"/>
        </w:rPr>
        <w:t>Student</w:t>
      </w:r>
      <w:r w:rsidR="00522CC4">
        <w:rPr>
          <w:i/>
          <w:color w:val="FF0000"/>
          <w:sz w:val="20"/>
          <w:szCs w:val="20"/>
        </w:rPr>
        <w:t>N</w:t>
      </w:r>
      <w:r w:rsidR="00DF3927" w:rsidRPr="00630000">
        <w:rPr>
          <w:i/>
          <w:color w:val="FF0000"/>
          <w:sz w:val="20"/>
          <w:szCs w:val="20"/>
        </w:rPr>
        <w:t>ame</w:t>
      </w:r>
      <w:r w:rsidRPr="00E01A56">
        <w:rPr>
          <w:color w:val="FF0000"/>
          <w:sz w:val="20"/>
          <w:szCs w:val="20"/>
        </w:rPr>
        <w:t xml:space="preserve"> e.g. </w:t>
      </w:r>
      <w:r w:rsidR="00A73EB0">
        <w:rPr>
          <w:i/>
          <w:color w:val="548DD4" w:themeColor="text2" w:themeTint="99"/>
          <w:sz w:val="20"/>
          <w:szCs w:val="20"/>
        </w:rPr>
        <w:t>C</w:t>
      </w:r>
      <w:r w:rsidR="000217E7">
        <w:rPr>
          <w:i/>
          <w:color w:val="548DD4" w:themeColor="text2" w:themeTint="99"/>
          <w:sz w:val="20"/>
          <w:szCs w:val="20"/>
        </w:rPr>
        <w:t>C</w:t>
      </w:r>
      <w:r w:rsidR="00DF3927" w:rsidRPr="007A7ACB">
        <w:rPr>
          <w:i/>
          <w:color w:val="548DD4" w:themeColor="text2" w:themeTint="99"/>
          <w:sz w:val="20"/>
          <w:szCs w:val="20"/>
        </w:rPr>
        <w:t>2</w:t>
      </w:r>
      <w:r w:rsidRPr="007A7ACB">
        <w:rPr>
          <w:i/>
          <w:color w:val="548DD4" w:themeColor="text2" w:themeTint="99"/>
          <w:sz w:val="20"/>
          <w:szCs w:val="20"/>
        </w:rPr>
        <w:t>_Milestone1_</w:t>
      </w:r>
      <w:r w:rsidR="00522CC4">
        <w:rPr>
          <w:i/>
          <w:color w:val="548DD4" w:themeColor="text2" w:themeTint="99"/>
          <w:sz w:val="20"/>
          <w:szCs w:val="20"/>
        </w:rPr>
        <w:t>Albert</w:t>
      </w:r>
      <w:r w:rsidR="00DF3927" w:rsidRPr="007A7ACB">
        <w:rPr>
          <w:i/>
          <w:color w:val="548DD4" w:themeColor="text2" w:themeTint="99"/>
          <w:sz w:val="20"/>
          <w:szCs w:val="20"/>
        </w:rPr>
        <w:t>Einstein</w:t>
      </w:r>
    </w:p>
    <w:p w14:paraId="621A972D" w14:textId="77777777" w:rsidR="00A60D05" w:rsidRPr="00E01A56" w:rsidRDefault="00A60D05">
      <w:pPr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 xml:space="preserve">The files with </w:t>
      </w:r>
      <w:r w:rsidR="00630000">
        <w:rPr>
          <w:i/>
          <w:color w:val="FF0000"/>
          <w:sz w:val="20"/>
          <w:szCs w:val="20"/>
        </w:rPr>
        <w:t>incorrect</w:t>
      </w:r>
      <w:r>
        <w:rPr>
          <w:i/>
          <w:color w:val="FF0000"/>
          <w:sz w:val="20"/>
          <w:szCs w:val="20"/>
        </w:rPr>
        <w:t xml:space="preserve"> names will not be considered without feedback informing!!</w:t>
      </w:r>
    </w:p>
    <w:sectPr w:rsidR="00A60D05" w:rsidRPr="00E01A56" w:rsidSect="00F2794F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44C4A"/>
    <w:multiLevelType w:val="singleLevel"/>
    <w:tmpl w:val="CE1248C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4C646982"/>
    <w:multiLevelType w:val="hybridMultilevel"/>
    <w:tmpl w:val="6D109922"/>
    <w:lvl w:ilvl="0" w:tplc="B66494A0">
      <w:numFmt w:val="bullet"/>
      <w:lvlText w:val="-"/>
      <w:lvlJc w:val="left"/>
      <w:pPr>
        <w:ind w:left="41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4E584F7A"/>
    <w:multiLevelType w:val="singleLevel"/>
    <w:tmpl w:val="7A9C337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F783EED"/>
    <w:multiLevelType w:val="hybridMultilevel"/>
    <w:tmpl w:val="82A8E63C"/>
    <w:lvl w:ilvl="0" w:tplc="15B4FB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</w:num>
  <w:num w:numId="8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03"/>
    <w:rsid w:val="000128DD"/>
    <w:rsid w:val="000217E7"/>
    <w:rsid w:val="000667CC"/>
    <w:rsid w:val="000C1BE3"/>
    <w:rsid w:val="00132135"/>
    <w:rsid w:val="00162A24"/>
    <w:rsid w:val="001651A9"/>
    <w:rsid w:val="001743EC"/>
    <w:rsid w:val="001C79F4"/>
    <w:rsid w:val="00287F74"/>
    <w:rsid w:val="002C4B1F"/>
    <w:rsid w:val="002E03D3"/>
    <w:rsid w:val="00303862"/>
    <w:rsid w:val="00331ACC"/>
    <w:rsid w:val="00331F2B"/>
    <w:rsid w:val="003602F5"/>
    <w:rsid w:val="00404775"/>
    <w:rsid w:val="004127AC"/>
    <w:rsid w:val="00430427"/>
    <w:rsid w:val="004333D2"/>
    <w:rsid w:val="00445ED4"/>
    <w:rsid w:val="004D2A17"/>
    <w:rsid w:val="004E4BC0"/>
    <w:rsid w:val="00522CC4"/>
    <w:rsid w:val="00536748"/>
    <w:rsid w:val="006244C0"/>
    <w:rsid w:val="00630000"/>
    <w:rsid w:val="006D0D0B"/>
    <w:rsid w:val="006F2D16"/>
    <w:rsid w:val="00750C03"/>
    <w:rsid w:val="00757631"/>
    <w:rsid w:val="007A7ACB"/>
    <w:rsid w:val="00803319"/>
    <w:rsid w:val="0081784A"/>
    <w:rsid w:val="0087660C"/>
    <w:rsid w:val="008C62A8"/>
    <w:rsid w:val="008D4C7C"/>
    <w:rsid w:val="00964C36"/>
    <w:rsid w:val="00975DD4"/>
    <w:rsid w:val="009E03E8"/>
    <w:rsid w:val="009F4EE4"/>
    <w:rsid w:val="00A230E3"/>
    <w:rsid w:val="00A55DC4"/>
    <w:rsid w:val="00A60D05"/>
    <w:rsid w:val="00A60DFC"/>
    <w:rsid w:val="00A717A6"/>
    <w:rsid w:val="00A73EB0"/>
    <w:rsid w:val="00A90D62"/>
    <w:rsid w:val="00AC2518"/>
    <w:rsid w:val="00B07338"/>
    <w:rsid w:val="00B20DC5"/>
    <w:rsid w:val="00B47948"/>
    <w:rsid w:val="00B611EF"/>
    <w:rsid w:val="00B7693C"/>
    <w:rsid w:val="00B82BEA"/>
    <w:rsid w:val="00BA3061"/>
    <w:rsid w:val="00C07837"/>
    <w:rsid w:val="00C36243"/>
    <w:rsid w:val="00C37831"/>
    <w:rsid w:val="00C92E4D"/>
    <w:rsid w:val="00CB448C"/>
    <w:rsid w:val="00CE7F00"/>
    <w:rsid w:val="00CF2267"/>
    <w:rsid w:val="00CF7E35"/>
    <w:rsid w:val="00D2125C"/>
    <w:rsid w:val="00D3593F"/>
    <w:rsid w:val="00D43FAF"/>
    <w:rsid w:val="00D44694"/>
    <w:rsid w:val="00D52397"/>
    <w:rsid w:val="00D540F9"/>
    <w:rsid w:val="00DC4625"/>
    <w:rsid w:val="00DE43E0"/>
    <w:rsid w:val="00DF3927"/>
    <w:rsid w:val="00DF5AC7"/>
    <w:rsid w:val="00E01A56"/>
    <w:rsid w:val="00E32FAF"/>
    <w:rsid w:val="00E65621"/>
    <w:rsid w:val="00EA16E3"/>
    <w:rsid w:val="00EA399A"/>
    <w:rsid w:val="00EB42D3"/>
    <w:rsid w:val="00F2794F"/>
    <w:rsid w:val="00F7108C"/>
    <w:rsid w:val="00F910A9"/>
    <w:rsid w:val="00FB2677"/>
    <w:rsid w:val="00FE0F1F"/>
    <w:rsid w:val="00FE577C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932E3"/>
  <w15:docId w15:val="{FA1B7F63-1E73-4A9E-B161-8E82B79B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sv-S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4F"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F2794F"/>
    <w:pPr>
      <w:outlineLvl w:val="0"/>
    </w:pPr>
  </w:style>
  <w:style w:type="paragraph" w:styleId="Heading2">
    <w:name w:val="heading 2"/>
    <w:basedOn w:val="Normal"/>
    <w:next w:val="Normal"/>
    <w:qFormat/>
    <w:rsid w:val="00F2794F"/>
    <w:pPr>
      <w:outlineLvl w:val="1"/>
    </w:pPr>
  </w:style>
  <w:style w:type="paragraph" w:styleId="Heading3">
    <w:name w:val="heading 3"/>
    <w:basedOn w:val="Normal"/>
    <w:next w:val="Normal"/>
    <w:qFormat/>
    <w:rsid w:val="00F2794F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6D0D0B"/>
    <w:rPr>
      <w:i/>
      <w:iCs/>
    </w:rPr>
  </w:style>
  <w:style w:type="paragraph" w:styleId="ListParagraph">
    <w:name w:val="List Paragraph"/>
    <w:basedOn w:val="Normal"/>
    <w:uiPriority w:val="34"/>
    <w:qFormat/>
    <w:rsid w:val="006244C0"/>
    <w:pPr>
      <w:ind w:left="720"/>
    </w:pPr>
  </w:style>
  <w:style w:type="character" w:styleId="Hyperlink">
    <w:name w:val="Hyperlink"/>
    <w:basedOn w:val="DefaultParagraphFont"/>
    <w:rsid w:val="00FB2677"/>
    <w:rPr>
      <w:color w:val="0000FF"/>
      <w:u w:val="single"/>
    </w:rPr>
  </w:style>
  <w:style w:type="character" w:styleId="FollowedHyperlink">
    <w:name w:val="FollowedHyperlink"/>
    <w:basedOn w:val="DefaultParagraphFont"/>
    <w:rsid w:val="00FB2677"/>
    <w:rPr>
      <w:color w:val="800080"/>
      <w:u w:val="single"/>
    </w:rPr>
  </w:style>
  <w:style w:type="character" w:customStyle="1" w:styleId="package">
    <w:name w:val="package"/>
    <w:basedOn w:val="DefaultParagraphFont"/>
    <w:rsid w:val="00B20DC5"/>
  </w:style>
  <w:style w:type="character" w:styleId="HTMLCode">
    <w:name w:val="HTML Code"/>
    <w:basedOn w:val="DefaultParagraphFont"/>
    <w:uiPriority w:val="99"/>
    <w:semiHidden/>
    <w:unhideWhenUsed/>
    <w:rsid w:val="00B20D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0DC5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910A9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ckup_WJK\Wlodek_100810\Courses\ET2424_vt10\Assignment\Milestone%201_Project%20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Milestone 1_Project proposal</Template>
  <TotalTime>175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from the Team meeting</vt:lpstr>
    </vt:vector>
  </TitlesOfParts>
  <Company>BTH</Company>
  <LinksUpToDate>false</LinksUpToDate>
  <CharactersWithSpaces>1984</CharactersWithSpaces>
  <SharedDoc>false</SharedDoc>
  <HLinks>
    <vt:vector size="6" baseType="variant">
      <vt:variant>
        <vt:i4>1507385</vt:i4>
      </vt:variant>
      <vt:variant>
        <vt:i4>0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from the Team meeting</dc:title>
  <dc:creator>Wlodek Kulesza</dc:creator>
  <cp:lastModifiedBy>Nadella Sai anoop</cp:lastModifiedBy>
  <cp:revision>8</cp:revision>
  <dcterms:created xsi:type="dcterms:W3CDTF">2015-09-01T11:22:00Z</dcterms:created>
  <dcterms:modified xsi:type="dcterms:W3CDTF">2015-09-13T13:02:00Z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zotero-version="4.0.28"&gt;&lt;session id="QC8x96WO"/&gt;&lt;style id="http://www.zotero.org/styles/ieee" locale="en-US"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value="true"/&gt;&lt;pref name="noteType" value=""/&gt;&lt;/prefs&gt;&lt;/data&gt;</vt:lpwstr>
  </property>
</Properties>
</file>